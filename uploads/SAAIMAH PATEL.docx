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AA2DD2EB09924746BC0C8178B63C317D"/>
        </w:placeholder>
        <w:docPartList>
          <w:docPartGallery w:val="Quick Parts"/>
          <w:docPartCategory w:val=" Resume Name"/>
        </w:docPartList>
      </w:sdtPr>
      <w:sdtEndPr/>
      <w:sdtContent>
        <w:p w14:paraId="2C2FFF89" w14:textId="3CCDF010" w:rsidR="00CD10C6" w:rsidRDefault="0026537A">
          <w:pPr>
            <w:pStyle w:val="Title"/>
          </w:pPr>
          <w:r>
            <w:t>SAAIMAH PATEL</w:t>
          </w:r>
        </w:p>
        <w:sdt>
          <w:sdtPr>
            <w:alias w:val="E-mail Address"/>
            <w:tag w:val=""/>
            <w:id w:val="527535243"/>
            <w:placeholder>
              <w:docPart w:val="CBD72F151E544D36A277D5FCEA9960CD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486AEBF5" w14:textId="44D622A6" w:rsidR="00CD10C6" w:rsidRDefault="00120671">
              <w:pPr>
                <w:pStyle w:val="NoSpacing"/>
              </w:pPr>
              <w:r>
                <w:t>p</w:t>
              </w:r>
              <w:r w:rsidR="0026537A">
                <w:t>atelsaaima555@gmail.com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8266DE15BF8D4149AFABA6BF42D5525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48EAF0E4" w14:textId="35D9637F" w:rsidR="00CD10C6" w:rsidRDefault="0026537A">
              <w:pPr>
                <w:pStyle w:val="NoSpacing"/>
              </w:pPr>
              <w:r>
                <w:t>Plot No. 34129B Off Makishi Road, Emmasdale,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A378A099D13E4906B18CD80426194AE2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78284154" w14:textId="48BF07E5" w:rsidR="00CD10C6" w:rsidRDefault="0026537A">
              <w:pPr>
                <w:pStyle w:val="NoSpacing"/>
              </w:pPr>
              <w:r>
                <w:t>Lusaka.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89658C91E12A4F159E30A19FF1A2C5F3"/>
            </w:placeholder>
            <w:text/>
          </w:sdtPr>
          <w:sdtEndPr>
            <w:rPr>
              <w:rStyle w:val="PlaceholderText"/>
            </w:rPr>
          </w:sdtEndPr>
          <w:sdtContent>
            <w:p w14:paraId="4B590DBB" w14:textId="7D844BE0" w:rsidR="00CD10C6" w:rsidRDefault="0026537A">
              <w:r>
                <w:rPr>
                  <w:rStyle w:val="PlaceholderText"/>
                  <w:color w:val="000000"/>
                </w:rPr>
                <w:t>+260956391399</w:t>
              </w:r>
            </w:p>
          </w:sdtContent>
        </w:sdt>
      </w:sdtContent>
    </w:sdt>
    <w:p w14:paraId="6811AE8A" w14:textId="744B087B" w:rsidR="004620EA" w:rsidRDefault="004620EA" w:rsidP="004620EA">
      <w:pPr>
        <w:pStyle w:val="SectionHeading"/>
      </w:pPr>
      <w:r>
        <w:t>PERSONAL INFORMATION</w:t>
      </w:r>
    </w:p>
    <w:p w14:paraId="7D9154C9" w14:textId="6D25AFF7" w:rsidR="004620EA" w:rsidRDefault="004620EA" w:rsidP="004620EA">
      <w:pPr>
        <w:spacing w:line="240" w:lineRule="auto"/>
      </w:pPr>
      <w:r>
        <w:t>First Name: Saaimah</w:t>
      </w:r>
    </w:p>
    <w:p w14:paraId="7708CF81" w14:textId="0726718E" w:rsidR="004620EA" w:rsidRPr="004620EA" w:rsidRDefault="004620EA" w:rsidP="004620EA">
      <w:pPr>
        <w:spacing w:line="240" w:lineRule="auto"/>
      </w:pPr>
      <w:r>
        <w:t>Last Name: Patel</w:t>
      </w:r>
    </w:p>
    <w:p w14:paraId="7D19F67A" w14:textId="767798AB" w:rsidR="004620EA" w:rsidRDefault="004620EA" w:rsidP="004620EA">
      <w:pPr>
        <w:spacing w:line="240" w:lineRule="auto"/>
      </w:pPr>
      <w:r>
        <w:t>Gender: Female</w:t>
      </w:r>
    </w:p>
    <w:p w14:paraId="3BA3CC46" w14:textId="03A45745" w:rsidR="004620EA" w:rsidRDefault="004620EA" w:rsidP="004620EA">
      <w:pPr>
        <w:spacing w:line="240" w:lineRule="auto"/>
      </w:pPr>
      <w:r>
        <w:t>Date of Birth: 27/03/2001</w:t>
      </w:r>
    </w:p>
    <w:p w14:paraId="6971DF36" w14:textId="538648A6" w:rsidR="004620EA" w:rsidRDefault="004620EA" w:rsidP="004620EA">
      <w:pPr>
        <w:spacing w:line="240" w:lineRule="auto"/>
      </w:pPr>
      <w:r>
        <w:t>Nationality: Zambian</w:t>
      </w:r>
    </w:p>
    <w:p w14:paraId="6EBD6EA8" w14:textId="03AE1FAB" w:rsidR="004620EA" w:rsidRDefault="004620EA" w:rsidP="004620EA">
      <w:pPr>
        <w:spacing w:line="240" w:lineRule="auto"/>
      </w:pPr>
      <w:r>
        <w:t>Marital Status: Single</w:t>
      </w:r>
    </w:p>
    <w:p w14:paraId="4A018E81" w14:textId="77777777" w:rsidR="004620EA" w:rsidRDefault="004620EA" w:rsidP="004620EA">
      <w:pPr>
        <w:spacing w:line="240" w:lineRule="auto"/>
      </w:pPr>
    </w:p>
    <w:p w14:paraId="3270AD14" w14:textId="2BCD4698" w:rsidR="00CD10C6" w:rsidRDefault="003033AA">
      <w:pPr>
        <w:pStyle w:val="SectionHeading"/>
      </w:pPr>
      <w:r>
        <w:t>Objectives</w:t>
      </w:r>
    </w:p>
    <w:p w14:paraId="27ACB28E" w14:textId="38C4CB39" w:rsidR="00CD10C6" w:rsidRDefault="0026537A">
      <w:r>
        <w:t>I wish to add ore skills to the knowledge I have acquired.  Furthermore, I also wished to gain some experience</w:t>
      </w:r>
    </w:p>
    <w:p w14:paraId="70B513CF" w14:textId="77777777" w:rsidR="004620EA" w:rsidRDefault="004620EA"/>
    <w:p w14:paraId="51F63CEF" w14:textId="77777777" w:rsidR="008548D8" w:rsidRDefault="003033AA" w:rsidP="008548D8">
      <w:pPr>
        <w:pStyle w:val="SectionHeading"/>
        <w:spacing w:line="240" w:lineRule="auto"/>
      </w:pPr>
      <w:r>
        <w:t>Education</w:t>
      </w:r>
    </w:p>
    <w:p w14:paraId="7AB5CE6A" w14:textId="585BB9DD" w:rsidR="00CD10C6" w:rsidRDefault="00120671" w:rsidP="008548D8">
      <w:pPr>
        <w:pStyle w:val="SectionHeading"/>
        <w:spacing w:line="240" w:lineRule="auto"/>
      </w:pPr>
      <w:r>
        <w:t>LICEF School</w:t>
      </w:r>
    </w:p>
    <w:p w14:paraId="009FA01C" w14:textId="4DA8B325" w:rsidR="00CD10C6" w:rsidRDefault="00120671" w:rsidP="008548D8">
      <w:pPr>
        <w:pStyle w:val="ListParagraph"/>
        <w:numPr>
          <w:ilvl w:val="0"/>
          <w:numId w:val="4"/>
        </w:numPr>
        <w:spacing w:line="240" w:lineRule="auto"/>
        <w:ind w:hanging="288"/>
      </w:pPr>
      <w:r>
        <w:t xml:space="preserve">ECZ Grade 7 and 9 </w:t>
      </w:r>
      <w:r w:rsidR="005A281D">
        <w:t>certificates</w:t>
      </w:r>
    </w:p>
    <w:p w14:paraId="206BDC77" w14:textId="204B0E7C" w:rsidR="00120671" w:rsidRDefault="00120671" w:rsidP="008548D8">
      <w:pPr>
        <w:pStyle w:val="ListParagraph"/>
        <w:numPr>
          <w:ilvl w:val="0"/>
          <w:numId w:val="4"/>
        </w:numPr>
        <w:spacing w:line="240" w:lineRule="auto"/>
        <w:ind w:hanging="288"/>
      </w:pPr>
      <w:r>
        <w:t>Cambridge O Level Certificate</w:t>
      </w:r>
    </w:p>
    <w:p w14:paraId="241C2E9C" w14:textId="77777777" w:rsidR="00120671" w:rsidRDefault="00120671" w:rsidP="008548D8">
      <w:pPr>
        <w:pStyle w:val="Subsection"/>
        <w:spacing w:line="240" w:lineRule="auto"/>
      </w:pPr>
      <w:r>
        <w:t>Zambia Centre of Accounting Studies (ZCAS)</w:t>
      </w:r>
    </w:p>
    <w:p w14:paraId="6834DA54" w14:textId="77777777" w:rsidR="00120671" w:rsidRDefault="00120671" w:rsidP="008548D8">
      <w:pPr>
        <w:pStyle w:val="ListParagraph"/>
        <w:numPr>
          <w:ilvl w:val="0"/>
          <w:numId w:val="4"/>
        </w:numPr>
        <w:spacing w:line="240" w:lineRule="auto"/>
        <w:ind w:hanging="288"/>
      </w:pPr>
      <w:r>
        <w:t>NCC Education Level 3 Diploma in Computing</w:t>
      </w:r>
    </w:p>
    <w:p w14:paraId="050188B7" w14:textId="6DC5DEB0" w:rsidR="00120671" w:rsidRDefault="00120671" w:rsidP="008548D8">
      <w:pPr>
        <w:pStyle w:val="ListParagraph"/>
        <w:numPr>
          <w:ilvl w:val="0"/>
          <w:numId w:val="4"/>
        </w:numPr>
        <w:spacing w:line="240" w:lineRule="auto"/>
        <w:ind w:hanging="288"/>
      </w:pPr>
      <w:r>
        <w:t xml:space="preserve">NCC Education Level </w:t>
      </w:r>
      <w:r w:rsidR="004620EA">
        <w:t>4</w:t>
      </w:r>
      <w:r>
        <w:t xml:space="preserve"> Diploma in Computing</w:t>
      </w:r>
    </w:p>
    <w:p w14:paraId="5AFCF4C1" w14:textId="77777777" w:rsidR="004620EA" w:rsidRDefault="004620EA" w:rsidP="004620EA">
      <w:pPr>
        <w:spacing w:line="240" w:lineRule="auto"/>
        <w:ind w:left="432"/>
      </w:pPr>
    </w:p>
    <w:p w14:paraId="06CDFD2F" w14:textId="77777777" w:rsidR="00CD10C6" w:rsidRDefault="003033AA">
      <w:pPr>
        <w:pStyle w:val="SectionHeading"/>
      </w:pPr>
      <w:r>
        <w:t>Experience</w:t>
      </w:r>
    </w:p>
    <w:p w14:paraId="5CC622BD" w14:textId="301B4AAC" w:rsidR="00CD10C6" w:rsidRDefault="00DE0B2D">
      <w:r>
        <w:t>N/A</w:t>
      </w:r>
    </w:p>
    <w:p w14:paraId="220C6E52" w14:textId="77777777" w:rsidR="004620EA" w:rsidRDefault="004620EA"/>
    <w:p w14:paraId="382FA658" w14:textId="77777777" w:rsidR="00CD10C6" w:rsidRDefault="003033AA">
      <w:pPr>
        <w:pStyle w:val="SectionHeading"/>
      </w:pPr>
      <w:r>
        <w:t>Skills</w:t>
      </w:r>
    </w:p>
    <w:p w14:paraId="170D5736" w14:textId="1BCB41D2" w:rsidR="00CD10C6" w:rsidRDefault="00DE0B2D">
      <w:pPr>
        <w:pStyle w:val="ListParagraph"/>
        <w:numPr>
          <w:ilvl w:val="0"/>
          <w:numId w:val="4"/>
        </w:numPr>
        <w:ind w:hanging="288"/>
      </w:pPr>
      <w:r>
        <w:t>Computer programming and coding (C#, PHP, HTML, JavaScript, Visual Basic)</w:t>
      </w:r>
    </w:p>
    <w:p w14:paraId="6A6F8817" w14:textId="6658F38D" w:rsidR="00DE0B2D" w:rsidRDefault="00DE0B2D">
      <w:pPr>
        <w:pStyle w:val="ListParagraph"/>
        <w:numPr>
          <w:ilvl w:val="0"/>
          <w:numId w:val="4"/>
        </w:numPr>
        <w:ind w:hanging="288"/>
      </w:pPr>
      <w:r>
        <w:lastRenderedPageBreak/>
        <w:t>Database</w:t>
      </w:r>
      <w:r w:rsidR="00120671">
        <w:t xml:space="preserve"> tools</w:t>
      </w:r>
    </w:p>
    <w:p w14:paraId="21126534" w14:textId="018B1460" w:rsidR="00DE0B2D" w:rsidRDefault="00DE0B2D">
      <w:pPr>
        <w:pStyle w:val="ListParagraph"/>
        <w:numPr>
          <w:ilvl w:val="0"/>
          <w:numId w:val="4"/>
        </w:numPr>
        <w:ind w:hanging="288"/>
      </w:pPr>
      <w:r>
        <w:t>Presentation Tools</w:t>
      </w:r>
    </w:p>
    <w:p w14:paraId="4F994C43" w14:textId="53411F6C" w:rsidR="00DE0B2D" w:rsidRDefault="00DE0B2D">
      <w:pPr>
        <w:pStyle w:val="ListParagraph"/>
        <w:numPr>
          <w:ilvl w:val="0"/>
          <w:numId w:val="4"/>
        </w:numPr>
        <w:ind w:hanging="288"/>
      </w:pPr>
      <w:r>
        <w:t>Word Processing Tools</w:t>
      </w:r>
    </w:p>
    <w:p w14:paraId="463BEADE" w14:textId="77777777" w:rsidR="004620EA" w:rsidRDefault="004620EA" w:rsidP="00120671">
      <w:pPr>
        <w:pStyle w:val="SectionHeading"/>
      </w:pPr>
    </w:p>
    <w:p w14:paraId="009EF05A" w14:textId="27F3922F" w:rsidR="00120671" w:rsidRDefault="00120671" w:rsidP="00120671">
      <w:pPr>
        <w:pStyle w:val="SectionHeading"/>
      </w:pPr>
      <w:r>
        <w:t>References</w:t>
      </w:r>
    </w:p>
    <w:p w14:paraId="5AAC7CBC" w14:textId="77777777" w:rsidR="008548D8" w:rsidRDefault="008548D8" w:rsidP="005A281D">
      <w:pPr>
        <w:sectPr w:rsidR="008548D8">
          <w:footerReference w:type="default" r:id="rId10"/>
          <w:headerReference w:type="first" r:id="rId11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14:paraId="6EE04382" w14:textId="41D31A80" w:rsidR="005A281D" w:rsidRDefault="005A281D" w:rsidP="007D426B">
      <w:pPr>
        <w:spacing w:line="240" w:lineRule="auto"/>
      </w:pPr>
      <w:r>
        <w:t>Mr.</w:t>
      </w:r>
      <w:r>
        <w:t xml:space="preserve"> Bwalya Mubanga, </w:t>
      </w:r>
    </w:p>
    <w:p w14:paraId="2C8AC1F2" w14:textId="77777777" w:rsidR="005A281D" w:rsidRDefault="005A281D" w:rsidP="007D426B">
      <w:pPr>
        <w:spacing w:line="240" w:lineRule="auto"/>
      </w:pPr>
      <w:r>
        <w:t>ZCAS University,</w:t>
      </w:r>
    </w:p>
    <w:p w14:paraId="623F3428" w14:textId="77777777" w:rsidR="005A281D" w:rsidRDefault="005A281D" w:rsidP="007D426B">
      <w:pPr>
        <w:spacing w:line="240" w:lineRule="auto"/>
      </w:pPr>
      <w:r>
        <w:t>Lecturer ICT,</w:t>
      </w:r>
    </w:p>
    <w:p w14:paraId="2DC0DB2B" w14:textId="77777777" w:rsidR="005A281D" w:rsidRDefault="005A281D" w:rsidP="007D426B">
      <w:pPr>
        <w:spacing w:line="240" w:lineRule="auto"/>
      </w:pPr>
      <w:r>
        <w:t xml:space="preserve">P. O. Box 32020, </w:t>
      </w:r>
    </w:p>
    <w:p w14:paraId="5AA4C508" w14:textId="77777777" w:rsidR="005A281D" w:rsidRDefault="005A281D" w:rsidP="007D426B">
      <w:pPr>
        <w:spacing w:line="240" w:lineRule="auto"/>
      </w:pPr>
      <w:r>
        <w:t>c/o Glayer K. Mubanga,</w:t>
      </w:r>
    </w:p>
    <w:p w14:paraId="7E279786" w14:textId="77777777" w:rsidR="005A281D" w:rsidRDefault="005A281D" w:rsidP="007D426B">
      <w:pPr>
        <w:spacing w:line="240" w:lineRule="auto"/>
      </w:pPr>
      <w:r>
        <w:t>Lusaka, Zambia</w:t>
      </w:r>
    </w:p>
    <w:p w14:paraId="4FECE4CB" w14:textId="77777777" w:rsidR="005A281D" w:rsidRDefault="005A281D" w:rsidP="007D426B">
      <w:pPr>
        <w:spacing w:line="240" w:lineRule="auto"/>
      </w:pPr>
      <w:r>
        <w:t>Mobile: 0979892979</w:t>
      </w:r>
    </w:p>
    <w:p w14:paraId="56A486E5" w14:textId="4CC148A1" w:rsidR="005A281D" w:rsidRDefault="005A281D" w:rsidP="007D426B">
      <w:pPr>
        <w:spacing w:line="240" w:lineRule="auto"/>
      </w:pPr>
      <w:r>
        <w:t xml:space="preserve">Email: </w:t>
      </w:r>
      <w:hyperlink r:id="rId12" w:history="1">
        <w:r w:rsidRPr="000548FA">
          <w:rPr>
            <w:rStyle w:val="Hyperlink"/>
          </w:rPr>
          <w:t>Bwalya.Mubanga@zcas.edu.zm</w:t>
        </w:r>
      </w:hyperlink>
    </w:p>
    <w:p w14:paraId="783FDC17" w14:textId="77777777" w:rsidR="00931AD0" w:rsidRDefault="00931AD0" w:rsidP="007D426B">
      <w:pPr>
        <w:spacing w:line="240" w:lineRule="auto"/>
      </w:pPr>
    </w:p>
    <w:p w14:paraId="0624C5DC" w14:textId="7B603374" w:rsidR="005A281D" w:rsidRDefault="005A281D" w:rsidP="007D426B">
      <w:pPr>
        <w:spacing w:line="240" w:lineRule="auto"/>
      </w:pPr>
      <w:r>
        <w:t>Mr.</w:t>
      </w:r>
      <w:r>
        <w:t xml:space="preserve"> Gideon Mwanza, </w:t>
      </w:r>
    </w:p>
    <w:p w14:paraId="4BC72F23" w14:textId="77777777" w:rsidR="005A281D" w:rsidRDefault="005A281D" w:rsidP="007D426B">
      <w:pPr>
        <w:spacing w:line="240" w:lineRule="auto"/>
      </w:pPr>
      <w:r>
        <w:t xml:space="preserve">ZCAS University, </w:t>
      </w:r>
    </w:p>
    <w:p w14:paraId="33681D9E" w14:textId="77777777" w:rsidR="005A281D" w:rsidRDefault="005A281D" w:rsidP="007D426B">
      <w:pPr>
        <w:spacing w:line="240" w:lineRule="auto"/>
      </w:pPr>
      <w:r>
        <w:t>HOD Networks Engineering</w:t>
      </w:r>
    </w:p>
    <w:p w14:paraId="3C451050" w14:textId="77777777" w:rsidR="005A281D" w:rsidRDefault="005A281D" w:rsidP="007D426B">
      <w:pPr>
        <w:spacing w:line="240" w:lineRule="auto"/>
      </w:pPr>
      <w:r>
        <w:t>P. O. Box 35243,</w:t>
      </w:r>
    </w:p>
    <w:p w14:paraId="408FA5B4" w14:textId="77777777" w:rsidR="005A281D" w:rsidRDefault="005A281D" w:rsidP="007D426B">
      <w:pPr>
        <w:spacing w:line="240" w:lineRule="auto"/>
      </w:pPr>
      <w:r>
        <w:t>Lusaka, Zambia</w:t>
      </w:r>
    </w:p>
    <w:p w14:paraId="61D4BFA8" w14:textId="77777777" w:rsidR="005A281D" w:rsidRDefault="005A281D" w:rsidP="007D426B">
      <w:pPr>
        <w:spacing w:line="240" w:lineRule="auto"/>
      </w:pPr>
      <w:r>
        <w:t>Mobile: 0964622644</w:t>
      </w:r>
    </w:p>
    <w:p w14:paraId="20DA277A" w14:textId="5F3030AA" w:rsidR="005A281D" w:rsidRDefault="005A281D" w:rsidP="007D426B">
      <w:pPr>
        <w:spacing w:line="240" w:lineRule="auto"/>
      </w:pPr>
      <w:r>
        <w:t>Email:</w:t>
      </w:r>
      <w:r>
        <w:t xml:space="preserve"> </w:t>
      </w:r>
      <w:hyperlink r:id="rId13" w:history="1">
        <w:r w:rsidRPr="000548FA">
          <w:rPr>
            <w:rStyle w:val="Hyperlink"/>
          </w:rPr>
          <w:t>gmwanza@zcas.edu.zm</w:t>
        </w:r>
      </w:hyperlink>
    </w:p>
    <w:p w14:paraId="7AF63359" w14:textId="65A4A4F7" w:rsidR="008548D8" w:rsidRDefault="008548D8" w:rsidP="007D426B">
      <w:pPr>
        <w:spacing w:line="240" w:lineRule="auto"/>
      </w:pPr>
    </w:p>
    <w:p w14:paraId="204912B0" w14:textId="4E78FED3" w:rsidR="00975F92" w:rsidRDefault="00975F92" w:rsidP="007D426B">
      <w:pPr>
        <w:spacing w:line="240" w:lineRule="auto"/>
        <w:sectPr w:rsidR="00975F92" w:rsidSect="008548D8">
          <w:type w:val="continuous"/>
          <w:pgSz w:w="12240" w:h="15840"/>
          <w:pgMar w:top="1080" w:right="1080" w:bottom="1080" w:left="1080" w:header="576" w:footer="576" w:gutter="0"/>
          <w:cols w:num="2" w:space="720"/>
          <w:titlePg/>
          <w:docGrid w:linePitch="360"/>
        </w:sectPr>
      </w:pPr>
    </w:p>
    <w:p w14:paraId="14412994" w14:textId="77777777" w:rsidR="00931AD0" w:rsidRDefault="00931AD0" w:rsidP="007D426B">
      <w:pPr>
        <w:spacing w:line="240" w:lineRule="auto"/>
      </w:pPr>
    </w:p>
    <w:p w14:paraId="145321E3" w14:textId="44EB5C4F" w:rsidR="007D426B" w:rsidRDefault="007D426B" w:rsidP="007D426B">
      <w:pPr>
        <w:spacing w:line="240" w:lineRule="auto"/>
      </w:pPr>
      <w:r w:rsidRPr="007D426B">
        <w:t>Hazael Phiri,</w:t>
      </w:r>
    </w:p>
    <w:p w14:paraId="5447B47D" w14:textId="77777777" w:rsidR="007D426B" w:rsidRDefault="007D426B" w:rsidP="007D426B">
      <w:pPr>
        <w:spacing w:line="240" w:lineRule="auto"/>
      </w:pPr>
      <w:r>
        <w:t>ZCAS University,</w:t>
      </w:r>
    </w:p>
    <w:p w14:paraId="5DE413FF" w14:textId="77777777" w:rsidR="007D426B" w:rsidRDefault="007D426B" w:rsidP="007D426B">
      <w:pPr>
        <w:spacing w:line="240" w:lineRule="auto"/>
      </w:pPr>
      <w:r>
        <w:t>Lecturer ICT,</w:t>
      </w:r>
    </w:p>
    <w:p w14:paraId="11E00FC1" w14:textId="77777777" w:rsidR="007D426B" w:rsidRDefault="007D426B" w:rsidP="007D426B">
      <w:pPr>
        <w:spacing w:line="240" w:lineRule="auto"/>
      </w:pPr>
      <w:r w:rsidRPr="007D426B">
        <w:t>Dedan Kimathi Road, P.O. Box 35243,</w:t>
      </w:r>
    </w:p>
    <w:p w14:paraId="5BC92B17" w14:textId="77777777" w:rsidR="007D426B" w:rsidRDefault="007D426B" w:rsidP="007D426B">
      <w:pPr>
        <w:spacing w:line="240" w:lineRule="auto"/>
      </w:pPr>
      <w:r w:rsidRPr="007D426B">
        <w:t xml:space="preserve"> Lusaka, Zambia</w:t>
      </w:r>
    </w:p>
    <w:p w14:paraId="4F86F23D" w14:textId="77777777" w:rsidR="007D426B" w:rsidRDefault="007D426B" w:rsidP="007D426B">
      <w:pPr>
        <w:spacing w:line="240" w:lineRule="auto"/>
      </w:pPr>
      <w:r>
        <w:t>Mobile: 0977344876</w:t>
      </w:r>
    </w:p>
    <w:p w14:paraId="0707E2AF" w14:textId="77777777" w:rsidR="007D426B" w:rsidRDefault="007D426B" w:rsidP="007D426B">
      <w:pPr>
        <w:spacing w:line="240" w:lineRule="auto"/>
      </w:pPr>
      <w:r>
        <w:t xml:space="preserve">Email: </w:t>
      </w:r>
      <w:r w:rsidRPr="007D426B">
        <w:t xml:space="preserve"> </w:t>
      </w:r>
      <w:hyperlink r:id="rId14" w:history="1">
        <w:r w:rsidRPr="000548FA">
          <w:rPr>
            <w:rStyle w:val="Hyperlink"/>
          </w:rPr>
          <w:t>phazael03@gmail.com</w:t>
        </w:r>
      </w:hyperlink>
      <w:r>
        <w:t xml:space="preserve"> </w:t>
      </w:r>
      <w:r w:rsidRPr="007D426B">
        <w:t xml:space="preserve">, </w:t>
      </w:r>
      <w:hyperlink r:id="rId15" w:history="1">
        <w:r w:rsidRPr="000548FA">
          <w:rPr>
            <w:rStyle w:val="Hyperlink"/>
          </w:rPr>
          <w:t>hazael.phiri@zcas.edu.zm</w:t>
        </w:r>
      </w:hyperlink>
      <w:r w:rsidRPr="007D426B">
        <w:t xml:space="preserve">, </w:t>
      </w:r>
    </w:p>
    <w:p w14:paraId="295B19CF" w14:textId="1D579BC4" w:rsidR="00975F92" w:rsidRPr="00975F92" w:rsidRDefault="00975F92" w:rsidP="00975F92"/>
    <w:sectPr w:rsidR="00975F92" w:rsidRPr="00975F92" w:rsidSect="008548D8">
      <w:type w:val="continuous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873B4" w14:textId="77777777" w:rsidR="00E6012B" w:rsidRDefault="00E6012B">
      <w:pPr>
        <w:spacing w:after="0" w:line="240" w:lineRule="auto"/>
      </w:pPr>
      <w:r>
        <w:separator/>
      </w:r>
    </w:p>
  </w:endnote>
  <w:endnote w:type="continuationSeparator" w:id="0">
    <w:p w14:paraId="7D16379C" w14:textId="77777777" w:rsidR="00E6012B" w:rsidRDefault="00E6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83AD4" w14:textId="77777777" w:rsidR="00CD10C6" w:rsidRDefault="003033AA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E2413DB" wp14:editId="191A718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F32B528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6813D81" wp14:editId="472136F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3CE8A2C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0463E94" wp14:editId="01DB8AF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63AF56A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" fillcolor="#d1282e [3215]" stroked="f">
              <w10:wrap anchorx="margin" anchory="margin"/>
            </v:rect>
          </w:pict>
        </mc:Fallback>
      </mc:AlternateContent>
    </w:r>
  </w:p>
  <w:p w14:paraId="37C5C65C" w14:textId="77777777" w:rsidR="00CD10C6" w:rsidRDefault="003033A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E6FA981" wp14:editId="7CC6B066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8C8B360" w14:textId="77777777" w:rsidR="00CD10C6" w:rsidRDefault="003033AA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5E6FA98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14:paraId="78C8B360" w14:textId="77777777" w:rsidR="00CD10C6" w:rsidRDefault="003033AA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DA358" w14:textId="77777777" w:rsidR="00E6012B" w:rsidRDefault="00E6012B">
      <w:pPr>
        <w:spacing w:after="0" w:line="240" w:lineRule="auto"/>
      </w:pPr>
      <w:r>
        <w:separator/>
      </w:r>
    </w:p>
  </w:footnote>
  <w:footnote w:type="continuationSeparator" w:id="0">
    <w:p w14:paraId="75AE3A64" w14:textId="77777777" w:rsidR="00E6012B" w:rsidRDefault="00E60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3CE71" w14:textId="77777777" w:rsidR="00CD10C6" w:rsidRDefault="003033AA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D6A3788" wp14:editId="1EE14DA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DBA9D16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46BB849" wp14:editId="66C4EB9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A451B24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029ABFD" wp14:editId="1BF75E4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5DEB359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" fillcolor="#d1282e [3215]" stroked="f">
              <w10:wrap anchorx="margin" anchory="margin"/>
            </v:rect>
          </w:pict>
        </mc:Fallback>
      </mc:AlternateContent>
    </w:r>
  </w:p>
  <w:p w14:paraId="1A43B213" w14:textId="77777777" w:rsidR="00CD10C6" w:rsidRDefault="00CD10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removeDateAndTime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7A"/>
    <w:rsid w:val="00120671"/>
    <w:rsid w:val="0026537A"/>
    <w:rsid w:val="003033AA"/>
    <w:rsid w:val="004620EA"/>
    <w:rsid w:val="005A281D"/>
    <w:rsid w:val="007D426B"/>
    <w:rsid w:val="008548D8"/>
    <w:rsid w:val="00931AD0"/>
    <w:rsid w:val="00975F92"/>
    <w:rsid w:val="00CD10C6"/>
    <w:rsid w:val="00DE0B2D"/>
    <w:rsid w:val="00E6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7274C"/>
  <w15:docId w15:val="{769EB19D-A48B-48FD-B4AB-E6030BC7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5A281D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mwanza@zcas.edu.z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walya.Mubanga@zcas.edu.z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mailto:hazael.phiri@zcas.edu.zm" TargetMode="Externa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phazael0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2DD2EB09924746BC0C8178B63C3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F8156-C598-4ECF-BAFB-93A073B6BD4C}"/>
      </w:docPartPr>
      <w:docPartBody>
        <w:p w:rsidR="0056189A" w:rsidRDefault="00FE7FAE">
          <w:pPr>
            <w:pStyle w:val="AA2DD2EB09924746BC0C8178B63C317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BD72F151E544D36A277D5FCEA996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9D8E9-4E55-4F59-B9A3-A4732807E337}"/>
      </w:docPartPr>
      <w:docPartBody>
        <w:p w:rsidR="0056189A" w:rsidRDefault="00FE7FAE">
          <w:pPr>
            <w:pStyle w:val="CBD72F151E544D36A277D5FCEA9960CD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8266DE15BF8D4149AFABA6BF42D55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77F01-58FE-42B5-943A-7972DE9F4EFC}"/>
      </w:docPartPr>
      <w:docPartBody>
        <w:p w:rsidR="0056189A" w:rsidRDefault="00FE7FAE">
          <w:pPr>
            <w:pStyle w:val="8266DE15BF8D4149AFABA6BF42D5525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A378A099D13E4906B18CD80426194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B726E-9B71-466D-BA91-63144006F886}"/>
      </w:docPartPr>
      <w:docPartBody>
        <w:p w:rsidR="0056189A" w:rsidRDefault="00FE7FAE">
          <w:pPr>
            <w:pStyle w:val="A378A099D13E4906B18CD80426194AE2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89658C91E12A4F159E30A19FF1A2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428CC-B462-47D4-9979-99127DD1FF77}"/>
      </w:docPartPr>
      <w:docPartBody>
        <w:p w:rsidR="0056189A" w:rsidRDefault="00FE7FAE">
          <w:pPr>
            <w:pStyle w:val="89658C91E12A4F159E30A19FF1A2C5F3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AE"/>
    <w:rsid w:val="00322BD1"/>
    <w:rsid w:val="0056189A"/>
    <w:rsid w:val="00FE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M" w:eastAsia="en-Z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AA2DD2EB09924746BC0C8178B63C317D">
    <w:name w:val="AA2DD2EB09924746BC0C8178B63C317D"/>
  </w:style>
  <w:style w:type="paragraph" w:customStyle="1" w:styleId="E7F1EE57D0A0426A8A5EA319786771DB">
    <w:name w:val="E7F1EE57D0A0426A8A5EA319786771DB"/>
  </w:style>
  <w:style w:type="paragraph" w:customStyle="1" w:styleId="CBD72F151E544D36A277D5FCEA9960CD">
    <w:name w:val="CBD72F151E544D36A277D5FCEA9960CD"/>
  </w:style>
  <w:style w:type="paragraph" w:customStyle="1" w:styleId="8266DE15BF8D4149AFABA6BF42D55258">
    <w:name w:val="8266DE15BF8D4149AFABA6BF42D55258"/>
  </w:style>
  <w:style w:type="paragraph" w:customStyle="1" w:styleId="A378A099D13E4906B18CD80426194AE2">
    <w:name w:val="A378A099D13E4906B18CD80426194AE2"/>
  </w:style>
  <w:style w:type="paragraph" w:customStyle="1" w:styleId="89658C91E12A4F159E30A19FF1A2C5F3">
    <w:name w:val="89658C91E12A4F159E30A19FF1A2C5F3"/>
  </w:style>
  <w:style w:type="paragraph" w:customStyle="1" w:styleId="259E1E7D5A79499AA5689D06EE69FD47">
    <w:name w:val="259E1E7D5A79499AA5689D06EE69FD47"/>
  </w:style>
  <w:style w:type="paragraph" w:customStyle="1" w:styleId="94B16C807456428FABDD069D85820C1B">
    <w:name w:val="94B16C807456428FABDD069D85820C1B"/>
  </w:style>
  <w:style w:type="paragraph" w:customStyle="1" w:styleId="C1EFA19AC86341F5960582A356752A9D">
    <w:name w:val="C1EFA19AC86341F5960582A356752A9D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726D8E846CC340CB8900A6B65CC0A0A2">
    <w:name w:val="726D8E846CC340CB8900A6B65CC0A0A2"/>
  </w:style>
  <w:style w:type="paragraph" w:customStyle="1" w:styleId="DAF491F625034F75A5ABCE20DDB7741F">
    <w:name w:val="DAF491F625034F75A5ABCE20DDB7741F"/>
  </w:style>
  <w:style w:type="paragraph" w:customStyle="1" w:styleId="620FDE6A6ED54CDEBFEEEB36DBC68A6B">
    <w:name w:val="620FDE6A6ED54CDEBFEEEB36DBC68A6B"/>
  </w:style>
  <w:style w:type="paragraph" w:customStyle="1" w:styleId="575F782B67F645AF8C25C1207C36DC80">
    <w:name w:val="575F782B67F645AF8C25C1207C36DC80"/>
  </w:style>
  <w:style w:type="paragraph" w:customStyle="1" w:styleId="D33056131CB04DD3A3D10EC54DC143EC">
    <w:name w:val="D33056131CB04DD3A3D10EC54DC143EC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1B5272F9B5C4439690C588A8924CF1F2">
    <w:name w:val="1B5272F9B5C4439690C588A8924CF1F2"/>
  </w:style>
  <w:style w:type="paragraph" w:customStyle="1" w:styleId="38E14AD5C6424500BF2C559EB0A8F06D">
    <w:name w:val="38E14AD5C6424500BF2C559EB0A8F06D"/>
  </w:style>
  <w:style w:type="paragraph" w:customStyle="1" w:styleId="28597080855C4C2899C1A4137A3B9CEC">
    <w:name w:val="28597080855C4C2899C1A4137A3B9CEC"/>
  </w:style>
  <w:style w:type="paragraph" w:customStyle="1" w:styleId="13261DCAEE964E058FB90290EA4F5055">
    <w:name w:val="13261DCAEE964E058FB90290EA4F50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Plot No. 34129B Off Makishi Road, Emmasdale,</CompanyAddress>
  <CompanyPhone>Lusaka.</CompanyPhone>
  <CompanyFax/>
  <CompanyEmail>patelsaaima555@gmail.com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156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cp:lastPrinted>2020-11-30T20:50:00Z</cp:lastPrinted>
  <dcterms:created xsi:type="dcterms:W3CDTF">2020-11-30T05:39:00Z</dcterms:created>
  <dcterms:modified xsi:type="dcterms:W3CDTF">2020-11-30T20:58:00Z</dcterms:modified>
</cp:coreProperties>
</file>